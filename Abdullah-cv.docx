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2B6C20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84BF304B15988640949491D08ABB491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221D11CF" w14:textId="4D99B620" w:rsidR="00B93310" w:rsidRPr="005152F2" w:rsidRDefault="00861F67" w:rsidP="003856C9">
                <w:pPr>
                  <w:pStyle w:val="Heading1"/>
                </w:pPr>
                <w:r>
                  <w:t>Abdullah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696F393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041052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156E40C" wp14:editId="3D7783D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A09AC49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DAB752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F254C8" w14:textId="2934E825" w:rsidR="00441EB9" w:rsidRDefault="00861F67" w:rsidP="00441EB9">
                  <w:pPr>
                    <w:pStyle w:val="Heading3"/>
                  </w:pPr>
                  <w:r>
                    <w:t>abdullahdeveloper2008@gmail.com</w:t>
                  </w:r>
                </w:p>
              </w:tc>
            </w:tr>
            <w:tr w:rsidR="00441EB9" w:rsidRPr="005152F2" w14:paraId="227766F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5B9C2EA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D0A9785" wp14:editId="0A6381D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7332C1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5A1853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9B526E2" w14:textId="5DA44DDC" w:rsidR="00441EB9" w:rsidRDefault="00861F67" w:rsidP="00441EB9">
                  <w:pPr>
                    <w:pStyle w:val="Heading3"/>
                  </w:pPr>
                  <w:r>
                    <w:t>03400546361</w:t>
                  </w:r>
                </w:p>
              </w:tc>
            </w:tr>
            <w:tr w:rsidR="00441EB9" w:rsidRPr="005152F2" w14:paraId="6698813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07F818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677E0C1" wp14:editId="5FF61DE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9B9C8A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27115A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3A0FF5C" w14:textId="73AB79E3" w:rsidR="00441EB9" w:rsidRDefault="00A65EE0" w:rsidP="00441EB9">
                  <w:pPr>
                    <w:pStyle w:val="Heading3"/>
                  </w:pPr>
                  <w:hyperlink r:id="rId6" w:history="1">
                    <w:r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</w:rPr>
                      <w:t>linkedin.com/in/abd-ullah-88b846280</w:t>
                    </w:r>
                  </w:hyperlink>
                </w:p>
              </w:tc>
            </w:tr>
            <w:tr w:rsidR="00441EB9" w:rsidRPr="005152F2" w14:paraId="5C1EBB70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757BDF1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BE6EB2AAB74AB40A418F3D5CDA20FC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1F2D308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2099F51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9719B14A2960442A1E539EB8503C54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6631A1EB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FE74126" wp14:editId="65BB3B2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D0F4F1F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1D96C1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6F2B6FD50B489E4BAF890A1ED821E74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6E661054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3AC3ACF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216CC168E744E46B694B7C5E879F6E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2158E9C6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AD913D1" wp14:editId="54DA322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35236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4EB1E099E0289C48A5455206F88C48C3"/>
                    </w:placeholder>
                    <w:temporary/>
                    <w:showingPlcHdr/>
                    <w15:appearance w15:val="hidden"/>
                  </w:sdtPr>
                  <w:sdtContent>
                    <w:p w14:paraId="6B0D0AD9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5C8D5D20" w14:textId="77777777" w:rsidR="00B93310" w:rsidRPr="005152F2" w:rsidRDefault="00B93310" w:rsidP="003856C9"/>
        </w:tc>
        <w:tc>
          <w:tcPr>
            <w:tcW w:w="723" w:type="dxa"/>
          </w:tcPr>
          <w:p w14:paraId="363A832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32EBA85F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DC5F934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9D577388B9CC74F9BA4E12295ECB55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EF64D22" w14:textId="02B22D41" w:rsidR="008F6337" w:rsidRPr="0043426C" w:rsidRDefault="00007D5A" w:rsidP="002B3890">
                  <w:pPr>
                    <w:pStyle w:val="Heading4"/>
                  </w:pPr>
                  <w:r>
                    <w:t>front-end developer</w:t>
                  </w:r>
                </w:p>
                <w:p w14:paraId="39F9D3F7" w14:textId="72894D2B" w:rsidR="008F6337" w:rsidRPr="005152F2" w:rsidRDefault="00007D5A" w:rsidP="008F6337">
                  <w:pPr>
                    <w:pStyle w:val="Heading5"/>
                  </w:pPr>
                  <w:r>
                    <w:t>From 01-01-2023 to 01-05-2023</w:t>
                  </w:r>
                </w:p>
                <w:p w14:paraId="40457090" w14:textId="27485BD3" w:rsidR="008F6337" w:rsidRDefault="00007D5A" w:rsidP="008F6337">
                  <w:r>
                    <w:t xml:space="preserve">I did my matriculation from </w:t>
                  </w:r>
                  <w:proofErr w:type="spellStart"/>
                  <w:r>
                    <w:t>Baitussalam</w:t>
                  </w:r>
                  <w:proofErr w:type="spellEnd"/>
                  <w:r>
                    <w:t xml:space="preserve"> secondary school </w:t>
                  </w:r>
                  <w:proofErr w:type="spellStart"/>
                  <w:proofErr w:type="gramStart"/>
                  <w:r>
                    <w:t>talagang</w:t>
                  </w:r>
                  <w:proofErr w:type="spellEnd"/>
                  <w:r>
                    <w:t xml:space="preserve"> .</w:t>
                  </w:r>
                  <w:proofErr w:type="gramEnd"/>
                  <w:r>
                    <w:t xml:space="preserve"> I was the captain/leader </w:t>
                  </w:r>
                  <w:proofErr w:type="gramStart"/>
                  <w:r>
                    <w:t>of  one</w:t>
                  </w:r>
                  <w:proofErr w:type="gramEnd"/>
                  <w:r>
                    <w:t xml:space="preserve"> of the </w:t>
                  </w:r>
                  <w:proofErr w:type="spellStart"/>
                  <w:r>
                    <w:t>competative</w:t>
                  </w:r>
                  <w:proofErr w:type="spellEnd"/>
                  <w:r>
                    <w:t xml:space="preserve"> house named UMER. I also remained as class representative in class 10</w:t>
                  </w:r>
                  <w:r w:rsidRPr="00007D5A">
                    <w:rPr>
                      <w:vertAlign w:val="superscript"/>
                    </w:rPr>
                    <w:t>th</w:t>
                  </w:r>
                  <w:r>
                    <w:t xml:space="preserve">. After completing  matriculation from there I got admission in </w:t>
                  </w:r>
                  <w:r w:rsidRPr="002E38E6">
                    <w:rPr>
                      <w:highlight w:val="green"/>
                    </w:rPr>
                    <w:t>ISLAMIA COLLEGE CIVIL LINES LAHORE</w:t>
                  </w:r>
                  <w:r>
                    <w:t xml:space="preserve"> </w:t>
                  </w:r>
                  <w:r w:rsidR="002E38E6">
                    <w:t xml:space="preserve"> for </w:t>
                  </w:r>
                  <w:proofErr w:type="spellStart"/>
                  <w:r w:rsidR="002E38E6">
                    <w:t>Fsc</w:t>
                  </w:r>
                  <w:proofErr w:type="spellEnd"/>
                  <w:r w:rsidR="002E38E6">
                    <w:t xml:space="preserve"> .</w:t>
                  </w:r>
                </w:p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9D0D6E4CA8A6534F9867726DC45CE2B0"/>
                    </w:placeholder>
                    <w:temporary/>
                    <w:showingPlcHdr/>
                    <w15:appearance w15:val="hidden"/>
                  </w:sdtPr>
                  <w:sdtContent>
                    <w:p w14:paraId="42FC293E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75560D981E7C274D84C83BE8B8363239"/>
                    </w:placeholder>
                    <w:temporary/>
                    <w:showingPlcHdr/>
                    <w15:appearance w15:val="hidden"/>
                  </w:sdtPr>
                  <w:sdtContent>
                    <w:p w14:paraId="5EC6FCB3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78D983C149EC8C4D8D67D824E58AD08F"/>
                    </w:placeholder>
                    <w:temporary/>
                    <w:showingPlcHdr/>
                    <w15:appearance w15:val="hidden"/>
                  </w:sdtPr>
                  <w:sdtContent>
                    <w:p w14:paraId="12D93C51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124E7D09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5A72027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E23CE99D25FE547984CFC8AC09980B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93402DD05391454DB5A15D9CE57C63C6"/>
                    </w:placeholder>
                    <w:temporary/>
                    <w:showingPlcHdr/>
                    <w15:appearance w15:val="hidden"/>
                  </w:sdtPr>
                  <w:sdtContent>
                    <w:p w14:paraId="47893143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A9AD1087FBFDB94C8905615899E46341"/>
                    </w:placeholder>
                    <w:temporary/>
                    <w:showingPlcHdr/>
                    <w15:appearance w15:val="hidden"/>
                  </w:sdtPr>
                  <w:sdtContent>
                    <w:p w14:paraId="7533C0E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5D7CA839" w14:textId="77777777" w:rsidR="008F6337" w:rsidRDefault="000000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80F9415E712BF940A7999EC58CB0EF0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537BA6F1" w14:textId="77777777" w:rsidTr="00B85871">
              <w:tc>
                <w:tcPr>
                  <w:tcW w:w="5191" w:type="dxa"/>
                </w:tcPr>
                <w:p w14:paraId="681F6C14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67DF39E69F7ED45908865E6D92C828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89A92B5A34707D44A252F607A669385E"/>
                    </w:placeholder>
                    <w:temporary/>
                    <w:showingPlcHdr/>
                    <w15:appearance w15:val="hidden"/>
                  </w:sdtPr>
                  <w:sdtContent>
                    <w:p w14:paraId="188222BF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49C0562C" w14:textId="77777777" w:rsidR="008F6337" w:rsidRPr="005152F2" w:rsidRDefault="008F6337" w:rsidP="003856C9"/>
        </w:tc>
      </w:tr>
    </w:tbl>
    <w:p w14:paraId="683E83E5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0E6C" w14:textId="77777777" w:rsidR="002A5D9F" w:rsidRDefault="002A5D9F" w:rsidP="003856C9">
      <w:pPr>
        <w:spacing w:after="0" w:line="240" w:lineRule="auto"/>
      </w:pPr>
      <w:r>
        <w:separator/>
      </w:r>
    </w:p>
  </w:endnote>
  <w:endnote w:type="continuationSeparator" w:id="0">
    <w:p w14:paraId="4B6710CF" w14:textId="77777777" w:rsidR="002A5D9F" w:rsidRDefault="002A5D9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8D7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38230A1" wp14:editId="24905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D6E5EE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D386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6E71F00" wp14:editId="4B9D25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74D6C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53D8" w14:textId="77777777" w:rsidR="002A5D9F" w:rsidRDefault="002A5D9F" w:rsidP="003856C9">
      <w:pPr>
        <w:spacing w:after="0" w:line="240" w:lineRule="auto"/>
      </w:pPr>
      <w:r>
        <w:separator/>
      </w:r>
    </w:p>
  </w:footnote>
  <w:footnote w:type="continuationSeparator" w:id="0">
    <w:p w14:paraId="315F2137" w14:textId="77777777" w:rsidR="002A5D9F" w:rsidRDefault="002A5D9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899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DEA2B70" wp14:editId="1B9162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3F59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7E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182DEC0" wp14:editId="24A848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D33D9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67"/>
    <w:rsid w:val="00007D5A"/>
    <w:rsid w:val="00052BE1"/>
    <w:rsid w:val="0007412A"/>
    <w:rsid w:val="0010199E"/>
    <w:rsid w:val="001765FE"/>
    <w:rsid w:val="0019561F"/>
    <w:rsid w:val="001B32D2"/>
    <w:rsid w:val="00293B83"/>
    <w:rsid w:val="002A3621"/>
    <w:rsid w:val="002A5D9F"/>
    <w:rsid w:val="002B3890"/>
    <w:rsid w:val="002B7747"/>
    <w:rsid w:val="002C77B9"/>
    <w:rsid w:val="002E38E6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61F67"/>
    <w:rsid w:val="008C7CA2"/>
    <w:rsid w:val="008F6337"/>
    <w:rsid w:val="00A42F91"/>
    <w:rsid w:val="00A65EE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251E4"/>
  <w15:chartTrackingRefBased/>
  <w15:docId w15:val="{439731B1-F068-9742-AE60-A0679437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65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bd-ullah-88b84628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lah/Library/Containers/com.microsoft.Word/Data/Library/Application%20Support/Microsoft/Office/16.0/DTS/en-PK%7bAED9AF69-F5C8-4243-A0D7-7FF944E48F14%7d/%7bC1A1859A-029F-024E-B582-8056B9A8E9C7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BF304B15988640949491D08ABB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BC63-37A7-1C49-ACCD-60413DD29086}"/>
      </w:docPartPr>
      <w:docPartBody>
        <w:p w:rsidR="00000000" w:rsidRDefault="00000000">
          <w:pPr>
            <w:pStyle w:val="84BF304B15988640949491D08ABB4913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DBE6EB2AAB74AB40A418F3D5CDA20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B01E6-2EA1-ED42-8975-D6ABFEA7F83F}"/>
      </w:docPartPr>
      <w:docPartBody>
        <w:p w:rsidR="00000000" w:rsidRDefault="00000000">
          <w:pPr>
            <w:pStyle w:val="DBE6EB2AAB74AB40A418F3D5CDA20FCE"/>
          </w:pPr>
          <w:r w:rsidRPr="005152F2">
            <w:t>Link to other online properties: Portfolio/Website/Blog</w:t>
          </w:r>
        </w:p>
      </w:docPartBody>
    </w:docPart>
    <w:docPart>
      <w:docPartPr>
        <w:name w:val="C9719B14A2960442A1E539EB8503C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2689D-E95C-0542-BE1F-480D8BBF0EC9}"/>
      </w:docPartPr>
      <w:docPartBody>
        <w:p w:rsidR="00000000" w:rsidRDefault="00000000">
          <w:pPr>
            <w:pStyle w:val="C9719B14A2960442A1E539EB8503C54F"/>
          </w:pPr>
          <w:r>
            <w:t>Objective</w:t>
          </w:r>
        </w:p>
      </w:docPartBody>
    </w:docPart>
    <w:docPart>
      <w:docPartPr>
        <w:name w:val="6F2B6FD50B489E4BAF890A1ED821E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AAC61-B74C-8945-A3D7-69EC01D50E5A}"/>
      </w:docPartPr>
      <w:docPartBody>
        <w:p w:rsidR="00000000" w:rsidRDefault="00000000">
          <w:pPr>
            <w:pStyle w:val="6F2B6FD50B489E4BAF890A1ED821E742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9216CC168E744E46B694B7C5E879F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AC1CD-1773-B140-9E9D-A7E23E13AB77}"/>
      </w:docPartPr>
      <w:docPartBody>
        <w:p w:rsidR="00000000" w:rsidRDefault="00000000">
          <w:pPr>
            <w:pStyle w:val="9216CC168E744E46B694B7C5E879F6E2"/>
          </w:pPr>
          <w:r>
            <w:t>Skills</w:t>
          </w:r>
        </w:p>
      </w:docPartBody>
    </w:docPart>
    <w:docPart>
      <w:docPartPr>
        <w:name w:val="4EB1E099E0289C48A5455206F88C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8F5C-1BB2-E847-B5C0-2FB292803B8F}"/>
      </w:docPartPr>
      <w:docPartBody>
        <w:p w:rsidR="00000000" w:rsidRDefault="00000000">
          <w:pPr>
            <w:pStyle w:val="4EB1E099E0289C48A5455206F88C48C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C9D577388B9CC74F9BA4E12295ECB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5A3F8-137D-804D-A0BB-56BEDF8AF315}"/>
      </w:docPartPr>
      <w:docPartBody>
        <w:p w:rsidR="00000000" w:rsidRDefault="00000000">
          <w:pPr>
            <w:pStyle w:val="C9D577388B9CC74F9BA4E12295ECB550"/>
          </w:pPr>
          <w:r w:rsidRPr="005152F2">
            <w:t>Experience</w:t>
          </w:r>
        </w:p>
      </w:docPartBody>
    </w:docPart>
    <w:docPart>
      <w:docPartPr>
        <w:name w:val="9D0D6E4CA8A6534F9867726DC45CE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EEC5-AC02-CD42-9B74-58E50A59FDDB}"/>
      </w:docPartPr>
      <w:docPartBody>
        <w:p w:rsidR="00000000" w:rsidRDefault="00000000">
          <w:pPr>
            <w:pStyle w:val="9D0D6E4CA8A6534F9867726DC45CE2B0"/>
          </w:pPr>
          <w:r w:rsidRPr="0043426C">
            <w:t>Job Title/Company</w:t>
          </w:r>
        </w:p>
      </w:docPartBody>
    </w:docPart>
    <w:docPart>
      <w:docPartPr>
        <w:name w:val="75560D981E7C274D84C83BE8B836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A8B7E-B75D-0643-8C1B-F2ABC3086493}"/>
      </w:docPartPr>
      <w:docPartBody>
        <w:p w:rsidR="00000000" w:rsidRDefault="00000000">
          <w:pPr>
            <w:pStyle w:val="75560D981E7C274D84C83BE8B8363239"/>
          </w:pPr>
          <w:r>
            <w:t>Dates From – To</w:t>
          </w:r>
        </w:p>
      </w:docPartBody>
    </w:docPart>
    <w:docPart>
      <w:docPartPr>
        <w:name w:val="78D983C149EC8C4D8D67D824E58A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A130-A9F0-7F49-ABE3-BC894C938FB9}"/>
      </w:docPartPr>
      <w:docPartBody>
        <w:p w:rsidR="00000000" w:rsidRDefault="00000000">
          <w:pPr>
            <w:pStyle w:val="78D983C149EC8C4D8D67D824E58AD08F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9E23CE99D25FE547984CFC8AC099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7D017-D78B-754E-A84A-824419BE4DBE}"/>
      </w:docPartPr>
      <w:docPartBody>
        <w:p w:rsidR="00000000" w:rsidRDefault="00000000">
          <w:pPr>
            <w:pStyle w:val="9E23CE99D25FE547984CFC8AC09980B1"/>
          </w:pPr>
          <w:r w:rsidRPr="005152F2">
            <w:t>Education</w:t>
          </w:r>
        </w:p>
      </w:docPartBody>
    </w:docPart>
    <w:docPart>
      <w:docPartPr>
        <w:name w:val="93402DD05391454DB5A15D9CE57C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6C70B-D6CD-3948-89C0-01D48981E78D}"/>
      </w:docPartPr>
      <w:docPartBody>
        <w:p w:rsidR="00000000" w:rsidRDefault="00000000">
          <w:pPr>
            <w:pStyle w:val="93402DD05391454DB5A15D9CE57C63C6"/>
          </w:pPr>
          <w:r w:rsidRPr="0043426C">
            <w:t>Degree / Date Earned</w:t>
          </w:r>
        </w:p>
      </w:docPartBody>
    </w:docPart>
    <w:docPart>
      <w:docPartPr>
        <w:name w:val="A9AD1087FBFDB94C8905615899E46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103D-2FD0-3A46-A90F-858A31244EFB}"/>
      </w:docPartPr>
      <w:docPartBody>
        <w:p w:rsidR="00000000" w:rsidRDefault="00000000">
          <w:pPr>
            <w:pStyle w:val="A9AD1087FBFDB94C8905615899E46341"/>
          </w:pPr>
          <w:r w:rsidRPr="005152F2">
            <w:t>School</w:t>
          </w:r>
        </w:p>
      </w:docPartBody>
    </w:docPart>
    <w:docPart>
      <w:docPartPr>
        <w:name w:val="80F9415E712BF940A7999EC58CB0E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231D-A625-504A-A41E-B79E47C912B8}"/>
      </w:docPartPr>
      <w:docPartBody>
        <w:p w:rsidR="00000000" w:rsidRDefault="00000000">
          <w:pPr>
            <w:pStyle w:val="80F9415E712BF940A7999EC58CB0EF0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467DF39E69F7ED45908865E6D92C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4CF0-22EC-E143-84A3-6FE6A0D67E53}"/>
      </w:docPartPr>
      <w:docPartBody>
        <w:p w:rsidR="00000000" w:rsidRDefault="00000000">
          <w:pPr>
            <w:pStyle w:val="467DF39E69F7ED45908865E6D92C828B"/>
          </w:pPr>
          <w:r w:rsidRPr="005152F2">
            <w:t>Volunteer Experience or Leadership</w:t>
          </w:r>
        </w:p>
      </w:docPartBody>
    </w:docPart>
    <w:docPart>
      <w:docPartPr>
        <w:name w:val="89A92B5A34707D44A252F607A669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BD390-6DDA-9249-ABD3-A377B3FD3B8E}"/>
      </w:docPartPr>
      <w:docPartBody>
        <w:p w:rsidR="00000000" w:rsidRDefault="00000000">
          <w:pPr>
            <w:pStyle w:val="89A92B5A34707D44A252F607A669385E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3"/>
    <w:rsid w:val="00F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F304B15988640949491D08ABB4913">
    <w:name w:val="84BF304B15988640949491D08ABB4913"/>
  </w:style>
  <w:style w:type="paragraph" w:customStyle="1" w:styleId="95EA7A5ABF65854186EF74D0D3B640B7">
    <w:name w:val="95EA7A5ABF65854186EF74D0D3B640B7"/>
  </w:style>
  <w:style w:type="paragraph" w:customStyle="1" w:styleId="E9F4F1C0EFF0D444A9B6913DA74E7432">
    <w:name w:val="E9F4F1C0EFF0D444A9B6913DA74E7432"/>
  </w:style>
  <w:style w:type="paragraph" w:customStyle="1" w:styleId="A0391DC0113DBB4DB6FBD7E4029858B1">
    <w:name w:val="A0391DC0113DBB4DB6FBD7E4029858B1"/>
  </w:style>
  <w:style w:type="paragraph" w:customStyle="1" w:styleId="DBE6EB2AAB74AB40A418F3D5CDA20FCE">
    <w:name w:val="DBE6EB2AAB74AB40A418F3D5CDA20FCE"/>
  </w:style>
  <w:style w:type="paragraph" w:customStyle="1" w:styleId="C9719B14A2960442A1E539EB8503C54F">
    <w:name w:val="C9719B14A2960442A1E539EB8503C54F"/>
  </w:style>
  <w:style w:type="paragraph" w:customStyle="1" w:styleId="6F2B6FD50B489E4BAF890A1ED821E742">
    <w:name w:val="6F2B6FD50B489E4BAF890A1ED821E742"/>
  </w:style>
  <w:style w:type="paragraph" w:customStyle="1" w:styleId="9216CC168E744E46B694B7C5E879F6E2">
    <w:name w:val="9216CC168E744E46B694B7C5E879F6E2"/>
  </w:style>
  <w:style w:type="paragraph" w:customStyle="1" w:styleId="4EB1E099E0289C48A5455206F88C48C3">
    <w:name w:val="4EB1E099E0289C48A5455206F88C48C3"/>
  </w:style>
  <w:style w:type="paragraph" w:customStyle="1" w:styleId="C9D577388B9CC74F9BA4E12295ECB550">
    <w:name w:val="C9D577388B9CC74F9BA4E12295ECB550"/>
  </w:style>
  <w:style w:type="paragraph" w:customStyle="1" w:styleId="62C8F57DD8C02A45AC40BE3211BCCD5D">
    <w:name w:val="62C8F57DD8C02A45AC40BE3211BCCD5D"/>
  </w:style>
  <w:style w:type="paragraph" w:customStyle="1" w:styleId="6FA92EEC8B7F61429885339A65D8AF99">
    <w:name w:val="6FA92EEC8B7F61429885339A65D8AF99"/>
  </w:style>
  <w:style w:type="paragraph" w:customStyle="1" w:styleId="430AD553CB587F46B26645BC1C141FBF">
    <w:name w:val="430AD553CB587F46B26645BC1C141FBF"/>
  </w:style>
  <w:style w:type="paragraph" w:customStyle="1" w:styleId="9D0D6E4CA8A6534F9867726DC45CE2B0">
    <w:name w:val="9D0D6E4CA8A6534F9867726DC45CE2B0"/>
  </w:style>
  <w:style w:type="paragraph" w:customStyle="1" w:styleId="75560D981E7C274D84C83BE8B8363239">
    <w:name w:val="75560D981E7C274D84C83BE8B8363239"/>
  </w:style>
  <w:style w:type="paragraph" w:customStyle="1" w:styleId="78D983C149EC8C4D8D67D824E58AD08F">
    <w:name w:val="78D983C149EC8C4D8D67D824E58AD08F"/>
  </w:style>
  <w:style w:type="paragraph" w:customStyle="1" w:styleId="9E23CE99D25FE547984CFC8AC09980B1">
    <w:name w:val="9E23CE99D25FE547984CFC8AC09980B1"/>
  </w:style>
  <w:style w:type="paragraph" w:customStyle="1" w:styleId="93402DD05391454DB5A15D9CE57C63C6">
    <w:name w:val="93402DD05391454DB5A15D9CE57C63C6"/>
  </w:style>
  <w:style w:type="paragraph" w:customStyle="1" w:styleId="A9AD1087FBFDB94C8905615899E46341">
    <w:name w:val="A9AD1087FBFDB94C8905615899E46341"/>
  </w:style>
  <w:style w:type="paragraph" w:customStyle="1" w:styleId="80F9415E712BF940A7999EC58CB0EF0C">
    <w:name w:val="80F9415E712BF940A7999EC58CB0EF0C"/>
  </w:style>
  <w:style w:type="paragraph" w:customStyle="1" w:styleId="467DF39E69F7ED45908865E6D92C828B">
    <w:name w:val="467DF39E69F7ED45908865E6D92C828B"/>
  </w:style>
  <w:style w:type="paragraph" w:customStyle="1" w:styleId="89A92B5A34707D44A252F607A669385E">
    <w:name w:val="89A92B5A34707D44A252F607A6693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2023-11-03T09:09:00Z</dcterms:created>
  <dcterms:modified xsi:type="dcterms:W3CDTF">2023-11-03T10:47:00Z</dcterms:modified>
</cp:coreProperties>
</file>